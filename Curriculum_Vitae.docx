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36E56" w14:textId="11CB10C2" w:rsidR="005C2D50" w:rsidRDefault="00881542">
      <w:pPr>
        <w:pStyle w:val="Name"/>
      </w:pPr>
      <w:r>
        <w:t>Snehan gorain</w:t>
      </w:r>
    </w:p>
    <w:p w14:paraId="0FACA9B8" w14:textId="5EE6C6FC" w:rsidR="005C2D50" w:rsidRPr="00381ECB" w:rsidRDefault="00E27E06" w:rsidP="00E33E01">
      <w:pPr>
        <w:pStyle w:val="ContactInfo"/>
        <w:spacing w:line="240" w:lineRule="auto"/>
        <w:rPr>
          <w:lang w:val="en-CA"/>
        </w:rPr>
      </w:pPr>
      <w:r w:rsidRPr="00381ECB">
        <w:rPr>
          <w:lang w:val="en-CA"/>
        </w:rPr>
        <w:t>6651</w:t>
      </w:r>
      <w:r w:rsidR="00881542" w:rsidRPr="00381ECB">
        <w:rPr>
          <w:lang w:val="en-CA"/>
        </w:rPr>
        <w:t xml:space="preserve"> rue </w:t>
      </w:r>
      <w:r w:rsidRPr="00381ECB">
        <w:rPr>
          <w:lang w:val="en-CA"/>
        </w:rPr>
        <w:t>D'Iberville</w:t>
      </w:r>
      <w:r w:rsidR="00881542" w:rsidRPr="00381ECB">
        <w:rPr>
          <w:lang w:val="en-CA"/>
        </w:rPr>
        <w:t xml:space="preserve"> </w:t>
      </w:r>
      <w:r w:rsidRPr="00381ECB">
        <w:rPr>
          <w:lang w:val="en-CA"/>
        </w:rPr>
        <w:t>H2C</w:t>
      </w:r>
      <w:r w:rsidR="00881542" w:rsidRPr="00381ECB">
        <w:rPr>
          <w:lang w:val="en-CA"/>
        </w:rPr>
        <w:t xml:space="preserve"> </w:t>
      </w:r>
      <w:r w:rsidRPr="00381ECB">
        <w:rPr>
          <w:lang w:val="en-CA"/>
        </w:rPr>
        <w:t>2G7</w:t>
      </w:r>
      <w:r w:rsidR="00881542" w:rsidRPr="00381ECB">
        <w:rPr>
          <w:lang w:val="en-CA"/>
        </w:rPr>
        <w:t xml:space="preserve"> QC | </w:t>
      </w:r>
      <w:hyperlink r:id="rId7" w:history="1">
        <w:r w:rsidR="00881542" w:rsidRPr="00381ECB">
          <w:rPr>
            <w:rStyle w:val="Hyperlink"/>
            <w:lang w:val="en-CA"/>
          </w:rPr>
          <w:t>snehangorain@gmail.com</w:t>
        </w:r>
      </w:hyperlink>
      <w:r w:rsidR="00881542" w:rsidRPr="00381ECB">
        <w:rPr>
          <w:lang w:val="en-CA"/>
        </w:rPr>
        <w:t xml:space="preserve"> | (514) 224 3150</w:t>
      </w:r>
    </w:p>
    <w:p w14:paraId="6DF7AE77" w14:textId="0820424E" w:rsidR="005C2D50" w:rsidRPr="005F1E89" w:rsidRDefault="005F1E89" w:rsidP="00E33E01">
      <w:pPr>
        <w:pStyle w:val="Heading1"/>
        <w:spacing w:before="0" w:line="240" w:lineRule="auto"/>
        <w:rPr>
          <w:b w:val="0"/>
          <w:bCs/>
        </w:rPr>
      </w:pPr>
      <w:r>
        <w:rPr>
          <w:b w:val="0"/>
          <w:bCs/>
        </w:rPr>
        <w:t xml:space="preserve">S K I L </w:t>
      </w:r>
      <w:proofErr w:type="spellStart"/>
      <w:r>
        <w:rPr>
          <w:b w:val="0"/>
          <w:bCs/>
        </w:rPr>
        <w:t>L</w:t>
      </w:r>
      <w:proofErr w:type="spellEnd"/>
      <w:r>
        <w:rPr>
          <w:b w:val="0"/>
          <w:bCs/>
        </w:rPr>
        <w:t xml:space="preserve"> S    </w:t>
      </w:r>
      <w:proofErr w:type="spellStart"/>
      <w:r>
        <w:rPr>
          <w:b w:val="0"/>
          <w:bCs/>
        </w:rPr>
        <w:t>S</w:t>
      </w:r>
      <w:proofErr w:type="spellEnd"/>
      <w:r>
        <w:rPr>
          <w:b w:val="0"/>
          <w:bCs/>
        </w:rPr>
        <w:t xml:space="preserve"> U M </w:t>
      </w:r>
      <w:proofErr w:type="spellStart"/>
      <w:r>
        <w:rPr>
          <w:b w:val="0"/>
          <w:bCs/>
        </w:rPr>
        <w:t>M</w:t>
      </w:r>
      <w:proofErr w:type="spellEnd"/>
      <w:r>
        <w:rPr>
          <w:b w:val="0"/>
          <w:bCs/>
        </w:rPr>
        <w:t xml:space="preserve"> A R Y</w:t>
      </w:r>
    </w:p>
    <w:p w14:paraId="51ECF507" w14:textId="1420CB09" w:rsidR="005C2D50" w:rsidRPr="002A278B" w:rsidRDefault="00ED4503">
      <w:pPr>
        <w:spacing w:after="180"/>
        <w:rPr>
          <w:lang w:val="en-CA"/>
        </w:rPr>
      </w:pPr>
      <w:r w:rsidRPr="002A278B">
        <w:rPr>
          <w:lang w:val="en-CA"/>
        </w:rPr>
        <w:t xml:space="preserve">SQL; </w:t>
      </w:r>
      <w:r w:rsidR="000E2B91" w:rsidRPr="002A278B">
        <w:rPr>
          <w:lang w:val="en-CA"/>
        </w:rPr>
        <w:t xml:space="preserve">Python; </w:t>
      </w:r>
      <w:r w:rsidRPr="002A278B">
        <w:rPr>
          <w:lang w:val="en-CA"/>
        </w:rPr>
        <w:t>Java</w:t>
      </w:r>
      <w:r w:rsidR="000E2B91" w:rsidRPr="002A278B">
        <w:rPr>
          <w:lang w:val="en-CA"/>
        </w:rPr>
        <w:t>;</w:t>
      </w:r>
      <w:r w:rsidRPr="002A278B">
        <w:rPr>
          <w:lang w:val="en-CA"/>
        </w:rPr>
        <w:t xml:space="preserve"> </w:t>
      </w:r>
      <w:r w:rsidR="00381ECB">
        <w:rPr>
          <w:lang w:val="en-CA"/>
        </w:rPr>
        <w:t xml:space="preserve">HTML-CSS-JS; </w:t>
      </w:r>
      <w:r w:rsidR="000E2B91" w:rsidRPr="002A278B">
        <w:rPr>
          <w:lang w:val="en-CA"/>
        </w:rPr>
        <w:t>Excel</w:t>
      </w:r>
      <w:r w:rsidRPr="002A278B">
        <w:rPr>
          <w:lang w:val="en-CA"/>
        </w:rPr>
        <w:t xml:space="preserve">; </w:t>
      </w:r>
      <w:r w:rsidR="0010741A" w:rsidRPr="002A278B">
        <w:rPr>
          <w:lang w:val="en-CA"/>
        </w:rPr>
        <w:t>QGIS</w:t>
      </w:r>
      <w:r w:rsidR="002A278B" w:rsidRPr="002A278B">
        <w:rPr>
          <w:lang w:val="en-CA"/>
        </w:rPr>
        <w:t>; Workflow optimization</w:t>
      </w:r>
      <w:r w:rsidR="002A278B">
        <w:rPr>
          <w:lang w:val="en-CA"/>
        </w:rPr>
        <w:t>; Stakeholder analysis</w:t>
      </w:r>
    </w:p>
    <w:p w14:paraId="0A80F9AB" w14:textId="66B1215A" w:rsidR="005C2D50" w:rsidRPr="005F1E89" w:rsidRDefault="005F1E89">
      <w:pPr>
        <w:pStyle w:val="Heading1"/>
        <w:rPr>
          <w:b w:val="0"/>
          <w:bCs/>
        </w:rPr>
      </w:pPr>
      <w:r w:rsidRPr="005F1E89">
        <w:rPr>
          <w:b w:val="0"/>
          <w:bCs/>
        </w:rPr>
        <w:t>E</w:t>
      </w:r>
      <w:r>
        <w:rPr>
          <w:b w:val="0"/>
          <w:bCs/>
        </w:rPr>
        <w:t xml:space="preserve"> </w:t>
      </w:r>
      <w:r w:rsidRPr="005F1E89">
        <w:rPr>
          <w:b w:val="0"/>
          <w:bCs/>
        </w:rPr>
        <w:t>D</w:t>
      </w:r>
      <w:r>
        <w:rPr>
          <w:b w:val="0"/>
          <w:bCs/>
        </w:rPr>
        <w:t xml:space="preserve"> </w:t>
      </w:r>
      <w:r w:rsidRPr="005F1E89">
        <w:rPr>
          <w:b w:val="0"/>
          <w:bCs/>
        </w:rPr>
        <w:t>U</w:t>
      </w:r>
      <w:r>
        <w:rPr>
          <w:b w:val="0"/>
          <w:bCs/>
        </w:rPr>
        <w:t xml:space="preserve"> </w:t>
      </w:r>
      <w:r w:rsidRPr="005F1E89">
        <w:rPr>
          <w:b w:val="0"/>
          <w:bCs/>
        </w:rPr>
        <w:t>C</w:t>
      </w:r>
      <w:r>
        <w:rPr>
          <w:b w:val="0"/>
          <w:bCs/>
        </w:rPr>
        <w:t xml:space="preserve"> </w:t>
      </w:r>
      <w:r w:rsidRPr="005F1E89">
        <w:rPr>
          <w:b w:val="0"/>
          <w:bCs/>
        </w:rPr>
        <w:t>A</w:t>
      </w:r>
      <w:r>
        <w:rPr>
          <w:b w:val="0"/>
          <w:bCs/>
        </w:rPr>
        <w:t xml:space="preserve"> </w:t>
      </w:r>
      <w:r w:rsidRPr="005F1E89">
        <w:rPr>
          <w:b w:val="0"/>
          <w:bCs/>
        </w:rPr>
        <w:t>T</w:t>
      </w:r>
      <w:r>
        <w:rPr>
          <w:b w:val="0"/>
          <w:bCs/>
        </w:rPr>
        <w:t xml:space="preserve"> </w:t>
      </w:r>
      <w:r w:rsidRPr="005F1E89">
        <w:rPr>
          <w:b w:val="0"/>
          <w:bCs/>
        </w:rPr>
        <w:t>I</w:t>
      </w:r>
      <w:r>
        <w:rPr>
          <w:b w:val="0"/>
          <w:bCs/>
        </w:rPr>
        <w:t xml:space="preserve"> </w:t>
      </w:r>
      <w:r w:rsidRPr="005F1E89">
        <w:rPr>
          <w:b w:val="0"/>
          <w:bCs/>
        </w:rPr>
        <w:t>O</w:t>
      </w:r>
      <w:r>
        <w:rPr>
          <w:b w:val="0"/>
          <w:bCs/>
        </w:rPr>
        <w:t xml:space="preserve"> </w:t>
      </w:r>
      <w:r w:rsidRPr="005F1E89">
        <w:rPr>
          <w:b w:val="0"/>
          <w:bCs/>
        </w:rPr>
        <w:t>N</w:t>
      </w:r>
    </w:p>
    <w:p w14:paraId="10F6CCB9" w14:textId="3DDC1DEA" w:rsidR="005C2D50" w:rsidRPr="00881542" w:rsidRDefault="00881542">
      <w:pPr>
        <w:pStyle w:val="Heading2"/>
        <w:rPr>
          <w:b w:val="0"/>
          <w:bCs/>
          <w:i w:val="0"/>
          <w:iCs/>
          <w:sz w:val="22"/>
          <w:szCs w:val="22"/>
        </w:rPr>
      </w:pPr>
      <w:r w:rsidRPr="005F1E89">
        <w:rPr>
          <w:sz w:val="24"/>
          <w:szCs w:val="24"/>
        </w:rPr>
        <w:t>Bachelor of Science,</w:t>
      </w:r>
      <w:r w:rsidR="001968C4">
        <w:rPr>
          <w:sz w:val="24"/>
          <w:szCs w:val="24"/>
        </w:rPr>
        <w:t xml:space="preserve"> </w:t>
      </w:r>
      <w:r w:rsidRPr="005F1E89">
        <w:rPr>
          <w:sz w:val="24"/>
          <w:szCs w:val="24"/>
        </w:rPr>
        <w:t>Environment</w:t>
      </w:r>
      <w:r w:rsidR="001968C4">
        <w:rPr>
          <w:sz w:val="24"/>
          <w:szCs w:val="24"/>
        </w:rPr>
        <w:t xml:space="preserve"> &amp; Computer Science</w:t>
      </w:r>
      <w:r>
        <w:tab/>
      </w:r>
      <w:r>
        <w:tab/>
      </w:r>
      <w:r w:rsidRPr="005B3CCB">
        <w:rPr>
          <w:b w:val="0"/>
          <w:bCs/>
          <w:i w:val="0"/>
          <w:iCs/>
          <w:sz w:val="21"/>
          <w:szCs w:val="21"/>
        </w:rPr>
        <w:t>2018 - 2023</w:t>
      </w:r>
    </w:p>
    <w:p w14:paraId="67188024" w14:textId="33EDB050" w:rsidR="005C2D50" w:rsidRDefault="00881542">
      <w:r>
        <w:t>McGill University, Montréal, QC</w:t>
      </w:r>
    </w:p>
    <w:p w14:paraId="56CE2CB2" w14:textId="1F954CB5" w:rsidR="001968C4" w:rsidRPr="005F1E89" w:rsidRDefault="001968C4" w:rsidP="001968C4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Major in Environment, specialization in </w:t>
      </w:r>
      <w:r w:rsidRPr="005F1E89">
        <w:rPr>
          <w:b/>
          <w:bCs/>
        </w:rPr>
        <w:t>Food Production</w:t>
      </w:r>
    </w:p>
    <w:p w14:paraId="12CF3DBD" w14:textId="3E959E3A" w:rsidR="001968C4" w:rsidRPr="002A278B" w:rsidRDefault="001968C4" w:rsidP="001968C4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Minor in </w:t>
      </w:r>
      <w:r w:rsidRPr="002A278B">
        <w:rPr>
          <w:b/>
          <w:bCs/>
        </w:rPr>
        <w:t>Computer Science</w:t>
      </w:r>
    </w:p>
    <w:p w14:paraId="403B9FE5" w14:textId="724D663C" w:rsidR="00881542" w:rsidRPr="002A278B" w:rsidRDefault="00881542" w:rsidP="00881542">
      <w:pPr>
        <w:pStyle w:val="ListParagraph"/>
        <w:numPr>
          <w:ilvl w:val="0"/>
          <w:numId w:val="11"/>
        </w:numPr>
      </w:pPr>
      <w:r w:rsidRPr="002A278B">
        <w:t>GPA: 3.85</w:t>
      </w:r>
    </w:p>
    <w:p w14:paraId="31F8C1FE" w14:textId="165F6E95" w:rsidR="005C2D50" w:rsidRPr="005F1E89" w:rsidRDefault="005F1E89">
      <w:pPr>
        <w:pStyle w:val="Heading1"/>
        <w:rPr>
          <w:b w:val="0"/>
          <w:bCs/>
        </w:rPr>
      </w:pPr>
      <w:r>
        <w:rPr>
          <w:b w:val="0"/>
          <w:bCs/>
        </w:rPr>
        <w:t>W O R K</w:t>
      </w:r>
    </w:p>
    <w:p w14:paraId="680AF28C" w14:textId="48899DF8" w:rsidR="00500083" w:rsidRPr="00500083" w:rsidRDefault="000E2B91" w:rsidP="00500083">
      <w:pPr>
        <w:pStyle w:val="Heading2"/>
        <w:rPr>
          <w:lang w:val="fr-CA"/>
        </w:rPr>
      </w:pPr>
      <w:r>
        <w:rPr>
          <w:i w:val="0"/>
          <w:iCs/>
          <w:sz w:val="24"/>
          <w:szCs w:val="24"/>
        </w:rPr>
        <w:t xml:space="preserve">IT </w:t>
      </w:r>
      <w:r w:rsidR="00500083">
        <w:rPr>
          <w:i w:val="0"/>
          <w:iCs/>
          <w:sz w:val="24"/>
          <w:szCs w:val="24"/>
        </w:rPr>
        <w:t>Business Analyst</w:t>
      </w:r>
      <w:r w:rsidR="00500083">
        <w:rPr>
          <w:i w:val="0"/>
          <w:iCs/>
          <w:sz w:val="24"/>
          <w:szCs w:val="24"/>
        </w:rPr>
        <w:tab/>
      </w:r>
      <w:r w:rsidR="00500083">
        <w:rPr>
          <w:i w:val="0"/>
          <w:iCs/>
          <w:sz w:val="24"/>
          <w:szCs w:val="24"/>
        </w:rPr>
        <w:tab/>
      </w:r>
      <w:r w:rsidR="00500083">
        <w:rPr>
          <w:i w:val="0"/>
          <w:iCs/>
          <w:sz w:val="24"/>
          <w:szCs w:val="24"/>
        </w:rPr>
        <w:tab/>
      </w:r>
      <w:r w:rsidR="00500083">
        <w:rPr>
          <w:i w:val="0"/>
          <w:iCs/>
          <w:sz w:val="24"/>
          <w:szCs w:val="24"/>
        </w:rPr>
        <w:tab/>
      </w:r>
      <w:r w:rsidR="00500083">
        <w:rPr>
          <w:i w:val="0"/>
          <w:iCs/>
          <w:sz w:val="24"/>
          <w:szCs w:val="24"/>
        </w:rPr>
        <w:tab/>
      </w:r>
      <w:r w:rsidR="00500083">
        <w:rPr>
          <w:i w:val="0"/>
          <w:iCs/>
          <w:sz w:val="24"/>
          <w:szCs w:val="24"/>
        </w:rPr>
        <w:tab/>
      </w:r>
      <w:r w:rsidR="00500083" w:rsidRPr="00500083">
        <w:rPr>
          <w:i w:val="0"/>
          <w:iCs/>
          <w:sz w:val="24"/>
          <w:szCs w:val="24"/>
          <w:lang w:val="fr-CA"/>
        </w:rPr>
        <w:t xml:space="preserve">    </w:t>
      </w:r>
      <w:r w:rsidR="00500083" w:rsidRPr="00500083">
        <w:rPr>
          <w:sz w:val="24"/>
          <w:szCs w:val="24"/>
          <w:lang w:val="fr-CA"/>
        </w:rPr>
        <w:t xml:space="preserve"> </w:t>
      </w:r>
      <w:r w:rsidR="00500083" w:rsidRPr="00500083">
        <w:rPr>
          <w:sz w:val="24"/>
          <w:szCs w:val="24"/>
          <w:lang w:val="fr-CA"/>
        </w:rPr>
        <w:tab/>
      </w:r>
      <w:r w:rsidR="00500083" w:rsidRPr="00500083">
        <w:rPr>
          <w:sz w:val="24"/>
          <w:szCs w:val="24"/>
          <w:lang w:val="fr-CA"/>
        </w:rPr>
        <w:tab/>
        <w:t xml:space="preserve">    </w:t>
      </w:r>
      <w:r w:rsidR="00500083" w:rsidRPr="00500083">
        <w:rPr>
          <w:b w:val="0"/>
          <w:bCs/>
          <w:i w:val="0"/>
          <w:iCs/>
          <w:sz w:val="21"/>
          <w:szCs w:val="21"/>
          <w:lang w:val="fr-CA"/>
        </w:rPr>
        <w:t xml:space="preserve">2023 - </w:t>
      </w:r>
      <w:proofErr w:type="spellStart"/>
      <w:r w:rsidR="00500083" w:rsidRPr="00500083">
        <w:rPr>
          <w:b w:val="0"/>
          <w:bCs/>
          <w:i w:val="0"/>
          <w:iCs/>
          <w:sz w:val="21"/>
          <w:szCs w:val="21"/>
          <w:lang w:val="fr-CA"/>
        </w:rPr>
        <w:t>present</w:t>
      </w:r>
      <w:proofErr w:type="spellEnd"/>
    </w:p>
    <w:p w14:paraId="438C66C8" w14:textId="12BF7D9A" w:rsidR="00500083" w:rsidRPr="00881542" w:rsidRDefault="00500083" w:rsidP="00500083">
      <w:pPr>
        <w:pStyle w:val="Heading3"/>
        <w:rPr>
          <w:lang w:val="fr-CA"/>
        </w:rPr>
      </w:pPr>
      <w:proofErr w:type="spellStart"/>
      <w:r>
        <w:rPr>
          <w:lang w:val="fr-CA"/>
        </w:rPr>
        <w:t>LogiAg</w:t>
      </w:r>
      <w:proofErr w:type="spellEnd"/>
      <w:r>
        <w:rPr>
          <w:lang w:val="fr-CA"/>
        </w:rPr>
        <w:t>, Châteauguay, QC</w:t>
      </w:r>
    </w:p>
    <w:p w14:paraId="546C0844" w14:textId="38F23AA9" w:rsidR="000E2B91" w:rsidRDefault="002A278B" w:rsidP="000E2B91">
      <w:pPr>
        <w:pStyle w:val="ListParagraph"/>
        <w:numPr>
          <w:ilvl w:val="0"/>
          <w:numId w:val="11"/>
        </w:numPr>
      </w:pPr>
      <w:r>
        <w:t xml:space="preserve">Organized stakeholder workshops with </w:t>
      </w:r>
      <w:r w:rsidR="000E2B91">
        <w:t xml:space="preserve">climate scientists </w:t>
      </w:r>
      <w:r>
        <w:t xml:space="preserve">and agronomists </w:t>
      </w:r>
      <w:r w:rsidR="000E2B91">
        <w:t xml:space="preserve">to integrate cutting edge modeling into our </w:t>
      </w:r>
      <w:r>
        <w:t xml:space="preserve">farm </w:t>
      </w:r>
      <w:r w:rsidR="000E2B91">
        <w:t xml:space="preserve">GHG </w:t>
      </w:r>
      <w:r>
        <w:t>footprint</w:t>
      </w:r>
      <w:r w:rsidR="000E2B91">
        <w:t xml:space="preserve"> tool</w:t>
      </w:r>
    </w:p>
    <w:p w14:paraId="721D4046" w14:textId="79805529" w:rsidR="000E2B91" w:rsidRDefault="000E2B91" w:rsidP="000E2B91">
      <w:pPr>
        <w:pStyle w:val="ListParagraph"/>
        <w:numPr>
          <w:ilvl w:val="0"/>
          <w:numId w:val="11"/>
        </w:numPr>
      </w:pPr>
      <w:r>
        <w:t xml:space="preserve">Proposed updates to PostgreSQL databases </w:t>
      </w:r>
    </w:p>
    <w:p w14:paraId="377CED60" w14:textId="4648BA44" w:rsidR="0010741A" w:rsidRDefault="002A278B" w:rsidP="002A278B">
      <w:pPr>
        <w:pStyle w:val="ListParagraph"/>
        <w:numPr>
          <w:ilvl w:val="0"/>
          <w:numId w:val="11"/>
        </w:numPr>
      </w:pPr>
      <w:r>
        <w:t>Conducted process mapping for workflow optimization in rapidly changing environment</w:t>
      </w:r>
    </w:p>
    <w:p w14:paraId="5D34DA0D" w14:textId="5DE3664D" w:rsidR="00500083" w:rsidRDefault="0010741A" w:rsidP="000E2B91">
      <w:pPr>
        <w:pStyle w:val="ListParagraph"/>
        <w:numPr>
          <w:ilvl w:val="0"/>
          <w:numId w:val="11"/>
        </w:numPr>
      </w:pPr>
      <w:r>
        <w:t xml:space="preserve">Created </w:t>
      </w:r>
      <w:r w:rsidR="00E53F8C">
        <w:t>Excel</w:t>
      </w:r>
      <w:r w:rsidR="002A278B">
        <w:t xml:space="preserve"> and Python</w:t>
      </w:r>
      <w:r w:rsidR="00E53F8C">
        <w:t xml:space="preserve">-based </w:t>
      </w:r>
      <w:r w:rsidR="002A278B">
        <w:t>mock-</w:t>
      </w:r>
      <w:r w:rsidR="00E53F8C">
        <w:t>models to</w:t>
      </w:r>
      <w:r>
        <w:t xml:space="preserve"> </w:t>
      </w:r>
      <w:r w:rsidR="001570F3">
        <w:t>design</w:t>
      </w:r>
      <w:r>
        <w:t xml:space="preserve"> a farm GHG footprint calculator</w:t>
      </w:r>
      <w:r w:rsidR="00D25204">
        <w:t xml:space="preserve"> for clients, including Agropur </w:t>
      </w:r>
      <w:r w:rsidR="000E2B91">
        <w:t>and General Mills</w:t>
      </w:r>
    </w:p>
    <w:p w14:paraId="72082955" w14:textId="5FA6496F" w:rsidR="000E2B91" w:rsidRPr="000E2B91" w:rsidRDefault="002A278B" w:rsidP="000E2B91">
      <w:pPr>
        <w:pStyle w:val="ListParagraph"/>
        <w:numPr>
          <w:ilvl w:val="0"/>
          <w:numId w:val="11"/>
        </w:numPr>
      </w:pPr>
      <w:r>
        <w:t>Created UAT tests and c</w:t>
      </w:r>
      <w:r w:rsidR="000E2B91">
        <w:t>onducted Quality Assurance</w:t>
      </w:r>
    </w:p>
    <w:p w14:paraId="427906F2" w14:textId="203A6812" w:rsidR="00500083" w:rsidRDefault="00500083" w:rsidP="00500083">
      <w:pPr>
        <w:pStyle w:val="Heading2"/>
      </w:pPr>
      <w:r>
        <w:rPr>
          <w:i w:val="0"/>
          <w:iCs/>
          <w:sz w:val="24"/>
          <w:szCs w:val="24"/>
        </w:rPr>
        <w:t xml:space="preserve">Greenhouse Gas </w:t>
      </w:r>
      <w:r w:rsidR="002A278B">
        <w:rPr>
          <w:i w:val="0"/>
          <w:iCs/>
          <w:sz w:val="24"/>
          <w:szCs w:val="24"/>
        </w:rPr>
        <w:t>Inventory</w:t>
      </w:r>
      <w:r>
        <w:rPr>
          <w:i w:val="0"/>
          <w:iCs/>
          <w:sz w:val="24"/>
          <w:szCs w:val="24"/>
        </w:rPr>
        <w:t xml:space="preserve"> </w:t>
      </w:r>
      <w:r w:rsidR="002A278B">
        <w:rPr>
          <w:i w:val="0"/>
          <w:iCs/>
          <w:sz w:val="24"/>
          <w:szCs w:val="24"/>
        </w:rPr>
        <w:t>Analyst</w:t>
      </w:r>
      <w:r w:rsidR="002A278B">
        <w:rPr>
          <w:i w:val="0"/>
          <w:iCs/>
          <w:sz w:val="24"/>
          <w:szCs w:val="24"/>
        </w:rPr>
        <w:tab/>
      </w:r>
      <w:r w:rsidR="002A278B">
        <w:rPr>
          <w:i w:val="0"/>
          <w:iCs/>
          <w:sz w:val="24"/>
          <w:szCs w:val="24"/>
        </w:rPr>
        <w:tab/>
      </w:r>
      <w:r>
        <w:rPr>
          <w:i w:val="0"/>
          <w:iCs/>
          <w:sz w:val="24"/>
          <w:szCs w:val="24"/>
        </w:rPr>
        <w:tab/>
        <w:t xml:space="preserve">    </w:t>
      </w:r>
      <w:r w:rsidRPr="005B3CC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b w:val="0"/>
          <w:bCs/>
          <w:i w:val="0"/>
          <w:iCs/>
          <w:sz w:val="21"/>
          <w:szCs w:val="21"/>
        </w:rPr>
        <w:t>2023 - present</w:t>
      </w:r>
    </w:p>
    <w:p w14:paraId="23C97412" w14:textId="77777777" w:rsidR="00500083" w:rsidRPr="002A278B" w:rsidRDefault="00500083" w:rsidP="00500083">
      <w:pPr>
        <w:pStyle w:val="Heading3"/>
        <w:rPr>
          <w:lang w:val="en-CA"/>
        </w:rPr>
      </w:pPr>
      <w:proofErr w:type="spellStart"/>
      <w:r w:rsidRPr="002A278B">
        <w:rPr>
          <w:lang w:val="en-CA"/>
        </w:rPr>
        <w:t>LogiAg</w:t>
      </w:r>
      <w:proofErr w:type="spellEnd"/>
      <w:r w:rsidRPr="002A278B">
        <w:rPr>
          <w:lang w:val="en-CA"/>
        </w:rPr>
        <w:t xml:space="preserve">, </w:t>
      </w:r>
      <w:proofErr w:type="spellStart"/>
      <w:r w:rsidRPr="002A278B">
        <w:rPr>
          <w:lang w:val="en-CA"/>
        </w:rPr>
        <w:t>Châteauguay</w:t>
      </w:r>
      <w:proofErr w:type="spellEnd"/>
      <w:r w:rsidRPr="002A278B">
        <w:rPr>
          <w:lang w:val="en-CA"/>
        </w:rPr>
        <w:t>, QC</w:t>
      </w:r>
    </w:p>
    <w:p w14:paraId="180780B6" w14:textId="206286B7" w:rsidR="00500083" w:rsidRDefault="002A278B" w:rsidP="00500083">
      <w:pPr>
        <w:pStyle w:val="ListParagraph"/>
        <w:numPr>
          <w:ilvl w:val="0"/>
          <w:numId w:val="11"/>
        </w:numPr>
      </w:pPr>
      <w:r>
        <w:t>Collected</w:t>
      </w:r>
      <w:r w:rsidR="0010741A">
        <w:t xml:space="preserve"> </w:t>
      </w:r>
      <w:r w:rsidR="00543A4F">
        <w:t xml:space="preserve">data </w:t>
      </w:r>
      <w:r>
        <w:t>from</w:t>
      </w:r>
      <w:r w:rsidR="00543A4F">
        <w:t xml:space="preserve"> agronomists</w:t>
      </w:r>
      <w:r>
        <w:t xml:space="preserve">, </w:t>
      </w:r>
      <w:r w:rsidR="00543A4F">
        <w:t>producers</w:t>
      </w:r>
      <w:r>
        <w:t xml:space="preserve">, and external databases </w:t>
      </w:r>
    </w:p>
    <w:p w14:paraId="12BBF543" w14:textId="001D918F" w:rsidR="002A278B" w:rsidRDefault="002A278B" w:rsidP="00500083">
      <w:pPr>
        <w:pStyle w:val="ListParagraph"/>
        <w:numPr>
          <w:ilvl w:val="0"/>
          <w:numId w:val="11"/>
        </w:numPr>
      </w:pPr>
      <w:r>
        <w:t>Developed strategies to optimize the data collection process</w:t>
      </w:r>
    </w:p>
    <w:p w14:paraId="2A6E9E9A" w14:textId="44F15571" w:rsidR="0010741A" w:rsidRDefault="00543A4F" w:rsidP="00500083">
      <w:pPr>
        <w:pStyle w:val="ListParagraph"/>
        <w:numPr>
          <w:ilvl w:val="0"/>
          <w:numId w:val="11"/>
        </w:numPr>
      </w:pPr>
      <w:r>
        <w:t>Cleaned and organized data from a variety of farm-related documentation</w:t>
      </w:r>
    </w:p>
    <w:p w14:paraId="3579E573" w14:textId="57BD25E1" w:rsidR="002A4307" w:rsidRDefault="002A4307" w:rsidP="00500083">
      <w:pPr>
        <w:pStyle w:val="ListParagraph"/>
        <w:numPr>
          <w:ilvl w:val="0"/>
          <w:numId w:val="11"/>
        </w:numPr>
      </w:pPr>
      <w:r>
        <w:t xml:space="preserve">Created hypotheses </w:t>
      </w:r>
      <w:r w:rsidR="001570F3">
        <w:t>to replace</w:t>
      </w:r>
      <w:r>
        <w:t xml:space="preserve"> missing data</w:t>
      </w:r>
    </w:p>
    <w:p w14:paraId="1F5ADDA2" w14:textId="77777777" w:rsidR="00500083" w:rsidRDefault="00500083" w:rsidP="00500083">
      <w:pPr>
        <w:pStyle w:val="Heading2"/>
        <w:rPr>
          <w:i w:val="0"/>
          <w:iCs/>
          <w:sz w:val="24"/>
          <w:szCs w:val="24"/>
        </w:rPr>
      </w:pPr>
    </w:p>
    <w:p w14:paraId="6F63AA63" w14:textId="17279C12" w:rsidR="00500083" w:rsidRPr="000E2B91" w:rsidRDefault="00500083" w:rsidP="00500083">
      <w:pPr>
        <w:pStyle w:val="Heading2"/>
        <w:rPr>
          <w:lang w:val="fr-CA"/>
        </w:rPr>
      </w:pPr>
      <w:r w:rsidRPr="000E2B91">
        <w:rPr>
          <w:i w:val="0"/>
          <w:iCs/>
          <w:sz w:val="24"/>
          <w:szCs w:val="24"/>
          <w:lang w:val="fr-CA"/>
        </w:rPr>
        <w:t>Agri-</w:t>
      </w:r>
      <w:proofErr w:type="spellStart"/>
      <w:r w:rsidRPr="000E2B91">
        <w:rPr>
          <w:i w:val="0"/>
          <w:iCs/>
          <w:sz w:val="24"/>
          <w:szCs w:val="24"/>
          <w:lang w:val="fr-CA"/>
        </w:rPr>
        <w:t>environmental</w:t>
      </w:r>
      <w:proofErr w:type="spellEnd"/>
      <w:r w:rsidRPr="000E2B91">
        <w:rPr>
          <w:i w:val="0"/>
          <w:iCs/>
          <w:sz w:val="24"/>
          <w:szCs w:val="24"/>
          <w:lang w:val="fr-CA"/>
        </w:rPr>
        <w:t xml:space="preserve"> </w:t>
      </w:r>
      <w:proofErr w:type="spellStart"/>
      <w:r w:rsidRPr="000E2B91">
        <w:rPr>
          <w:i w:val="0"/>
          <w:iCs/>
          <w:sz w:val="24"/>
          <w:szCs w:val="24"/>
          <w:lang w:val="fr-CA"/>
        </w:rPr>
        <w:t>Technician</w:t>
      </w:r>
      <w:proofErr w:type="spellEnd"/>
      <w:r w:rsidRPr="000E2B91">
        <w:rPr>
          <w:i w:val="0"/>
          <w:iCs/>
          <w:sz w:val="24"/>
          <w:szCs w:val="24"/>
          <w:lang w:val="fr-CA"/>
        </w:rPr>
        <w:t xml:space="preserve">                </w:t>
      </w:r>
      <w:r w:rsidRPr="000E2B91">
        <w:rPr>
          <w:i w:val="0"/>
          <w:iCs/>
          <w:sz w:val="24"/>
          <w:szCs w:val="24"/>
          <w:lang w:val="fr-CA"/>
        </w:rPr>
        <w:tab/>
      </w:r>
      <w:r w:rsidRPr="000E2B91">
        <w:rPr>
          <w:i w:val="0"/>
          <w:iCs/>
          <w:sz w:val="24"/>
          <w:szCs w:val="24"/>
          <w:lang w:val="fr-CA"/>
        </w:rPr>
        <w:tab/>
        <w:t xml:space="preserve">    </w:t>
      </w:r>
      <w:r w:rsidRPr="000E2B91">
        <w:rPr>
          <w:sz w:val="24"/>
          <w:szCs w:val="24"/>
          <w:lang w:val="fr-CA"/>
        </w:rPr>
        <w:t xml:space="preserve"> </w:t>
      </w:r>
      <w:r w:rsidRPr="000E2B91">
        <w:rPr>
          <w:sz w:val="24"/>
          <w:szCs w:val="24"/>
          <w:lang w:val="fr-CA"/>
        </w:rPr>
        <w:tab/>
      </w:r>
      <w:r w:rsidRPr="000E2B91">
        <w:rPr>
          <w:sz w:val="24"/>
          <w:szCs w:val="24"/>
          <w:lang w:val="fr-CA"/>
        </w:rPr>
        <w:tab/>
        <w:t xml:space="preserve">    </w:t>
      </w:r>
      <w:r w:rsidR="002A278B">
        <w:rPr>
          <w:sz w:val="24"/>
          <w:szCs w:val="24"/>
          <w:lang w:val="fr-CA"/>
        </w:rPr>
        <w:tab/>
      </w:r>
      <w:r w:rsidR="002A278B">
        <w:rPr>
          <w:sz w:val="24"/>
          <w:szCs w:val="24"/>
          <w:lang w:val="fr-CA"/>
        </w:rPr>
        <w:tab/>
      </w:r>
      <w:r w:rsidRPr="000E2B91">
        <w:rPr>
          <w:b w:val="0"/>
          <w:bCs/>
          <w:i w:val="0"/>
          <w:iCs/>
          <w:sz w:val="21"/>
          <w:szCs w:val="21"/>
          <w:lang w:val="fr-CA"/>
        </w:rPr>
        <w:t>2023</w:t>
      </w:r>
    </w:p>
    <w:p w14:paraId="5D8C8954" w14:textId="77777777" w:rsidR="00500083" w:rsidRPr="000E2B91" w:rsidRDefault="00500083" w:rsidP="00500083">
      <w:pPr>
        <w:pStyle w:val="Heading3"/>
        <w:rPr>
          <w:lang w:val="fr-CA"/>
        </w:rPr>
      </w:pPr>
      <w:proofErr w:type="spellStart"/>
      <w:r w:rsidRPr="000E2B91">
        <w:rPr>
          <w:lang w:val="fr-CA"/>
        </w:rPr>
        <w:t>LogiAg</w:t>
      </w:r>
      <w:proofErr w:type="spellEnd"/>
      <w:r w:rsidRPr="000E2B91">
        <w:rPr>
          <w:lang w:val="fr-CA"/>
        </w:rPr>
        <w:t>, Châteauguay, QC</w:t>
      </w:r>
    </w:p>
    <w:p w14:paraId="737D54F9" w14:textId="1D03DFA3" w:rsidR="00500083" w:rsidRDefault="002A4307" w:rsidP="00500083">
      <w:pPr>
        <w:pStyle w:val="ListParagraph"/>
        <w:numPr>
          <w:ilvl w:val="0"/>
          <w:numId w:val="11"/>
        </w:numPr>
      </w:pPr>
      <w:r>
        <w:t xml:space="preserve">Conducted topographical surveys used for levelling </w:t>
      </w:r>
    </w:p>
    <w:p w14:paraId="5F486E62" w14:textId="301539E9" w:rsidR="002A4307" w:rsidRDefault="002A4307" w:rsidP="00500083">
      <w:pPr>
        <w:pStyle w:val="ListParagraph"/>
        <w:numPr>
          <w:ilvl w:val="0"/>
          <w:numId w:val="11"/>
        </w:numPr>
      </w:pPr>
      <w:r>
        <w:t>Conducted conventional and GPS soil sampling</w:t>
      </w:r>
    </w:p>
    <w:p w14:paraId="06B82613" w14:textId="1F69BBD4" w:rsidR="00500083" w:rsidRPr="002A278B" w:rsidRDefault="002A4307" w:rsidP="002A278B">
      <w:pPr>
        <w:pStyle w:val="ListParagraph"/>
        <w:numPr>
          <w:ilvl w:val="0"/>
          <w:numId w:val="11"/>
        </w:numPr>
      </w:pPr>
      <w:r>
        <w:t>Planned soil sampling routes using in-house software and QGIS</w:t>
      </w:r>
    </w:p>
    <w:p w14:paraId="2F36E9BE" w14:textId="2B6CC46C" w:rsidR="005C2D50" w:rsidRDefault="00881542">
      <w:pPr>
        <w:pStyle w:val="Heading2"/>
      </w:pPr>
      <w:r w:rsidRPr="00ED4503">
        <w:rPr>
          <w:sz w:val="24"/>
          <w:szCs w:val="24"/>
        </w:rPr>
        <w:t>Greenhouse Aide</w:t>
      </w:r>
      <w:r w:rsidRPr="00ED4503"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B3CCB">
        <w:rPr>
          <w:sz w:val="24"/>
          <w:szCs w:val="24"/>
        </w:rPr>
        <w:t xml:space="preserve">   </w:t>
      </w:r>
      <w:r w:rsidR="005B3CCB">
        <w:rPr>
          <w:sz w:val="24"/>
          <w:szCs w:val="24"/>
        </w:rPr>
        <w:t xml:space="preserve"> </w:t>
      </w:r>
      <w:r w:rsidRPr="005B3CCB">
        <w:rPr>
          <w:sz w:val="24"/>
          <w:szCs w:val="24"/>
        </w:rPr>
        <w:t xml:space="preserve"> </w:t>
      </w:r>
      <w:r w:rsidRPr="005B3CCB">
        <w:rPr>
          <w:b w:val="0"/>
          <w:bCs/>
          <w:i w:val="0"/>
          <w:iCs/>
          <w:sz w:val="21"/>
          <w:szCs w:val="21"/>
        </w:rPr>
        <w:t xml:space="preserve">Summer &amp; </w:t>
      </w:r>
      <w:r w:rsidR="005F1E89">
        <w:rPr>
          <w:b w:val="0"/>
          <w:bCs/>
          <w:i w:val="0"/>
          <w:iCs/>
          <w:sz w:val="21"/>
          <w:szCs w:val="21"/>
        </w:rPr>
        <w:t>F</w:t>
      </w:r>
      <w:r w:rsidRPr="005B3CCB">
        <w:rPr>
          <w:b w:val="0"/>
          <w:bCs/>
          <w:i w:val="0"/>
          <w:iCs/>
          <w:sz w:val="21"/>
          <w:szCs w:val="21"/>
        </w:rPr>
        <w:t>all 2022</w:t>
      </w:r>
    </w:p>
    <w:p w14:paraId="68B1E7E7" w14:textId="2427BCFA" w:rsidR="005C2D50" w:rsidRPr="00881542" w:rsidRDefault="00881542">
      <w:pPr>
        <w:pStyle w:val="Heading3"/>
        <w:rPr>
          <w:lang w:val="fr-CA"/>
        </w:rPr>
      </w:pPr>
      <w:r w:rsidRPr="00881542">
        <w:rPr>
          <w:lang w:val="fr-CA"/>
        </w:rPr>
        <w:t xml:space="preserve">Les Fermes </w:t>
      </w:r>
      <w:proofErr w:type="spellStart"/>
      <w:r w:rsidRPr="00881542">
        <w:rPr>
          <w:lang w:val="fr-CA"/>
        </w:rPr>
        <w:t>Lufa</w:t>
      </w:r>
      <w:proofErr w:type="spellEnd"/>
      <w:r w:rsidRPr="00881542">
        <w:rPr>
          <w:lang w:val="fr-CA"/>
        </w:rPr>
        <w:t xml:space="preserve"> / </w:t>
      </w:r>
      <w:proofErr w:type="spellStart"/>
      <w:r w:rsidRPr="00881542">
        <w:rPr>
          <w:lang w:val="fr-CA"/>
        </w:rPr>
        <w:t>Lufa</w:t>
      </w:r>
      <w:proofErr w:type="spellEnd"/>
      <w:r w:rsidRPr="00881542">
        <w:rPr>
          <w:lang w:val="fr-CA"/>
        </w:rPr>
        <w:t xml:space="preserve"> </w:t>
      </w:r>
      <w:proofErr w:type="spellStart"/>
      <w:r w:rsidRPr="00881542">
        <w:rPr>
          <w:lang w:val="fr-CA"/>
        </w:rPr>
        <w:t>Farms</w:t>
      </w:r>
      <w:proofErr w:type="spellEnd"/>
      <w:r>
        <w:rPr>
          <w:lang w:val="fr-CA"/>
        </w:rPr>
        <w:t>, Montréal, QC</w:t>
      </w:r>
    </w:p>
    <w:p w14:paraId="0C1A6682" w14:textId="108924DA" w:rsidR="005C2D50" w:rsidRDefault="005B3CCB" w:rsidP="005B3CCB">
      <w:pPr>
        <w:pStyle w:val="ListParagraph"/>
        <w:numPr>
          <w:ilvl w:val="0"/>
          <w:numId w:val="11"/>
        </w:numPr>
      </w:pPr>
      <w:r>
        <w:t>Visually detected fungal diseases on tomato plants</w:t>
      </w:r>
    </w:p>
    <w:p w14:paraId="74569933" w14:textId="6A19F4EA" w:rsidR="005B3CCB" w:rsidRDefault="005B3CCB" w:rsidP="005B3CCB">
      <w:pPr>
        <w:pStyle w:val="ListParagraph"/>
        <w:numPr>
          <w:ilvl w:val="0"/>
          <w:numId w:val="11"/>
        </w:numPr>
      </w:pPr>
      <w:r>
        <w:t>Harvested a variety of hydroponic crops</w:t>
      </w:r>
    </w:p>
    <w:p w14:paraId="775B2626" w14:textId="25D83D44" w:rsidR="005B3CCB" w:rsidRDefault="005B3CCB" w:rsidP="005F1E89">
      <w:pPr>
        <w:pStyle w:val="ListParagraph"/>
        <w:numPr>
          <w:ilvl w:val="0"/>
          <w:numId w:val="11"/>
        </w:numPr>
      </w:pPr>
      <w:r>
        <w:t>Conducted pruning, de-leafing, and cluster removal of tomato and eggplant crops</w:t>
      </w:r>
    </w:p>
    <w:p w14:paraId="014D746C" w14:textId="1DE0C5A6" w:rsidR="005B3CCB" w:rsidRPr="005B3CCB" w:rsidRDefault="005B3CCB" w:rsidP="005B3CCB">
      <w:pPr>
        <w:pStyle w:val="Heading2"/>
        <w:rPr>
          <w:sz w:val="24"/>
          <w:szCs w:val="24"/>
        </w:rPr>
      </w:pPr>
      <w:r w:rsidRPr="00ED4503">
        <w:rPr>
          <w:sz w:val="24"/>
          <w:szCs w:val="24"/>
        </w:rPr>
        <w:t>Farm Co-manager</w:t>
      </w:r>
      <w:r w:rsidRPr="00ED4503">
        <w:rPr>
          <w:sz w:val="24"/>
          <w:szCs w:val="24"/>
        </w:rPr>
        <w:tab/>
      </w:r>
      <w:r>
        <w:tab/>
      </w:r>
      <w:r>
        <w:tab/>
      </w:r>
      <w:r>
        <w:tab/>
        <w:t xml:space="preserve">    </w:t>
      </w:r>
      <w:r>
        <w:tab/>
      </w:r>
      <w:r w:rsidRPr="005B3CCB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Pr="005B3CCB">
        <w:rPr>
          <w:b w:val="0"/>
          <w:bCs/>
          <w:i w:val="0"/>
          <w:iCs/>
          <w:sz w:val="21"/>
          <w:szCs w:val="21"/>
        </w:rPr>
        <w:t>2020</w:t>
      </w:r>
      <w:r w:rsidR="005F1E89">
        <w:rPr>
          <w:b w:val="0"/>
          <w:bCs/>
          <w:i w:val="0"/>
          <w:iCs/>
          <w:sz w:val="21"/>
          <w:szCs w:val="21"/>
        </w:rPr>
        <w:t xml:space="preserve"> </w:t>
      </w:r>
      <w:r w:rsidRPr="005B3CCB">
        <w:rPr>
          <w:b w:val="0"/>
          <w:bCs/>
          <w:i w:val="0"/>
          <w:iCs/>
          <w:sz w:val="21"/>
          <w:szCs w:val="21"/>
        </w:rPr>
        <w:t>- 2021</w:t>
      </w:r>
    </w:p>
    <w:p w14:paraId="137808F6" w14:textId="79E0152D" w:rsidR="005B3CCB" w:rsidRPr="005B3CCB" w:rsidRDefault="005B3CCB" w:rsidP="005B3CCB">
      <w:pPr>
        <w:pStyle w:val="Heading3"/>
        <w:rPr>
          <w:lang w:val="en-CA"/>
        </w:rPr>
      </w:pPr>
      <w:r>
        <w:rPr>
          <w:lang w:val="en-CA"/>
        </w:rPr>
        <w:t>MacDonald Student-run Ecological Garden</w:t>
      </w:r>
      <w:r w:rsidRPr="005B3CCB">
        <w:rPr>
          <w:lang w:val="en-CA"/>
        </w:rPr>
        <w:t xml:space="preserve">, </w:t>
      </w:r>
      <w:r>
        <w:rPr>
          <w:lang w:val="en-CA"/>
        </w:rPr>
        <w:t>Ste-Anne-de-Bellevue</w:t>
      </w:r>
      <w:r w:rsidRPr="005B3CCB">
        <w:rPr>
          <w:lang w:val="en-CA"/>
        </w:rPr>
        <w:t>, QC</w:t>
      </w:r>
    </w:p>
    <w:p w14:paraId="2B3266E0" w14:textId="68C19BFB" w:rsidR="004A7B1C" w:rsidRDefault="004A7B1C" w:rsidP="004A7B1C">
      <w:pPr>
        <w:pStyle w:val="ListParagraph"/>
        <w:numPr>
          <w:ilvl w:val="0"/>
          <w:numId w:val="11"/>
        </w:numPr>
      </w:pPr>
      <w:r>
        <w:t xml:space="preserve">Created a system of Excel </w:t>
      </w:r>
      <w:r w:rsidR="00E91B9A">
        <w:t>workbooks</w:t>
      </w:r>
      <w:r>
        <w:t xml:space="preserve"> to </w:t>
      </w:r>
      <w:r w:rsidR="00E91B9A">
        <w:t xml:space="preserve">monitor finances and </w:t>
      </w:r>
      <w:r>
        <w:t>the annual budget</w:t>
      </w:r>
    </w:p>
    <w:p w14:paraId="3810A3FF" w14:textId="47854956" w:rsidR="005B3CCB" w:rsidRDefault="005B3CCB" w:rsidP="005B3CCB">
      <w:pPr>
        <w:pStyle w:val="ListParagraph"/>
        <w:numPr>
          <w:ilvl w:val="0"/>
          <w:numId w:val="11"/>
        </w:numPr>
      </w:pPr>
      <w:r>
        <w:t xml:space="preserve">Calculated fertilization requirements </w:t>
      </w:r>
      <w:r w:rsidR="00E91B9A">
        <w:t>for a variety of horticultural crops</w:t>
      </w:r>
    </w:p>
    <w:p w14:paraId="2042FB04" w14:textId="5F5B4AD9" w:rsidR="004A7B1C" w:rsidRDefault="004A7B1C" w:rsidP="004A7B1C">
      <w:pPr>
        <w:pStyle w:val="ListParagraph"/>
        <w:numPr>
          <w:ilvl w:val="0"/>
          <w:numId w:val="11"/>
        </w:numPr>
      </w:pPr>
      <w:r>
        <w:t>Created a cropping plan</w:t>
      </w:r>
    </w:p>
    <w:p w14:paraId="3B7E82DC" w14:textId="52849ED4" w:rsidR="005B3CCB" w:rsidRDefault="005B3CCB" w:rsidP="005B3CCB">
      <w:pPr>
        <w:pStyle w:val="ListParagraph"/>
        <w:numPr>
          <w:ilvl w:val="0"/>
          <w:numId w:val="11"/>
        </w:numPr>
      </w:pPr>
      <w:r>
        <w:t>Identified and managed crop pests and diseases using organic methods</w:t>
      </w:r>
    </w:p>
    <w:p w14:paraId="44CE199C" w14:textId="5F3D55EA" w:rsidR="004A7B1C" w:rsidRDefault="00E91B9A" w:rsidP="004A7B1C">
      <w:pPr>
        <w:pStyle w:val="ListParagraph"/>
        <w:numPr>
          <w:ilvl w:val="0"/>
          <w:numId w:val="11"/>
        </w:numPr>
      </w:pPr>
      <w:r>
        <w:t>Engaged the public through Canva and social media</w:t>
      </w:r>
    </w:p>
    <w:p w14:paraId="07F9043A" w14:textId="21DE49EC" w:rsidR="005B3CCB" w:rsidRDefault="004A7B1C" w:rsidP="005B3CCB">
      <w:pPr>
        <w:pStyle w:val="ListParagraph"/>
        <w:numPr>
          <w:ilvl w:val="0"/>
          <w:numId w:val="11"/>
        </w:numPr>
      </w:pPr>
      <w:r>
        <w:t>Won</w:t>
      </w:r>
      <w:r w:rsidR="005B3CCB">
        <w:t xml:space="preserve"> funding from McGill University’s Sustainability Project</w:t>
      </w:r>
    </w:p>
    <w:p w14:paraId="0123E0F8" w14:textId="37A4983D" w:rsidR="004A7B1C" w:rsidRDefault="004A7B1C" w:rsidP="004A7B1C">
      <w:pPr>
        <w:pStyle w:val="ListParagraph"/>
        <w:numPr>
          <w:ilvl w:val="0"/>
          <w:numId w:val="11"/>
        </w:numPr>
      </w:pPr>
      <w:r>
        <w:t xml:space="preserve">Hired and trained interns </w:t>
      </w:r>
    </w:p>
    <w:p w14:paraId="737EC515" w14:textId="747D6F2D" w:rsidR="00DB02D6" w:rsidRPr="005B3CCB" w:rsidRDefault="00DB02D6" w:rsidP="00DB02D6">
      <w:pPr>
        <w:pStyle w:val="Heading2"/>
        <w:rPr>
          <w:sz w:val="24"/>
          <w:szCs w:val="24"/>
        </w:rPr>
      </w:pPr>
      <w:r>
        <w:t>Farm Intern</w:t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 w:rsidRPr="005B3CCB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proofErr w:type="gramEnd"/>
      <w:r w:rsidRPr="00DB02D6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Pr="00DB02D6">
        <w:rPr>
          <w:sz w:val="22"/>
          <w:szCs w:val="22"/>
        </w:rPr>
        <w:t xml:space="preserve"> </w:t>
      </w:r>
      <w:r w:rsidRPr="00DB02D6">
        <w:rPr>
          <w:b w:val="0"/>
          <w:bCs/>
          <w:i w:val="0"/>
          <w:iCs/>
          <w:sz w:val="20"/>
          <w:szCs w:val="20"/>
        </w:rPr>
        <w:t>Summer 2020</w:t>
      </w:r>
    </w:p>
    <w:p w14:paraId="615BBC4D" w14:textId="77777777" w:rsidR="00DB02D6" w:rsidRPr="005B3CCB" w:rsidRDefault="00DB02D6" w:rsidP="00DB02D6">
      <w:pPr>
        <w:pStyle w:val="Heading3"/>
        <w:rPr>
          <w:lang w:val="en-CA"/>
        </w:rPr>
      </w:pPr>
      <w:r>
        <w:rPr>
          <w:lang w:val="en-CA"/>
        </w:rPr>
        <w:t>MacDonald Student-run Ecological Garden</w:t>
      </w:r>
      <w:r w:rsidRPr="005B3CCB">
        <w:rPr>
          <w:lang w:val="en-CA"/>
        </w:rPr>
        <w:t xml:space="preserve">, </w:t>
      </w:r>
      <w:r>
        <w:rPr>
          <w:lang w:val="en-CA"/>
        </w:rPr>
        <w:t>Ste-Anne-de-Bellevue</w:t>
      </w:r>
      <w:r w:rsidRPr="005B3CCB">
        <w:rPr>
          <w:lang w:val="en-CA"/>
        </w:rPr>
        <w:t>, QC</w:t>
      </w:r>
    </w:p>
    <w:p w14:paraId="5877C3DD" w14:textId="0EF3A303" w:rsidR="00DB02D6" w:rsidRDefault="00DB02D6" w:rsidP="00DB02D6">
      <w:pPr>
        <w:pStyle w:val="ListParagraph"/>
        <w:numPr>
          <w:ilvl w:val="0"/>
          <w:numId w:val="11"/>
        </w:numPr>
      </w:pPr>
      <w:r>
        <w:t>Received training in the use of ecological farming practices to grow a variety of produce for CSA</w:t>
      </w:r>
      <w:r w:rsidR="004A7B1C">
        <w:t xml:space="preserve"> (Community Shared Agriculture)</w:t>
      </w:r>
      <w:r>
        <w:t xml:space="preserve"> member</w:t>
      </w:r>
      <w:r w:rsidR="004A7B1C">
        <w:t>s</w:t>
      </w:r>
      <w:r>
        <w:t xml:space="preserve"> and customers</w:t>
      </w:r>
    </w:p>
    <w:p w14:paraId="2CDC712A" w14:textId="1A9CE775" w:rsidR="004A7B1C" w:rsidRDefault="004A7B1C" w:rsidP="00DB02D6">
      <w:pPr>
        <w:pStyle w:val="ListParagraph"/>
        <w:numPr>
          <w:ilvl w:val="0"/>
          <w:numId w:val="11"/>
        </w:numPr>
      </w:pPr>
      <w:r>
        <w:t>Wrote weekly e-newsletters to CSA clients</w:t>
      </w:r>
    </w:p>
    <w:p w14:paraId="5ADFF0C2" w14:textId="77777777" w:rsidR="00DB02D6" w:rsidRDefault="00DB02D6" w:rsidP="00DB02D6">
      <w:pPr>
        <w:pStyle w:val="ListParagraph"/>
        <w:numPr>
          <w:ilvl w:val="0"/>
          <w:numId w:val="11"/>
        </w:numPr>
      </w:pPr>
      <w:r>
        <w:t>Marketed and sold produce as farmers’ markets</w:t>
      </w:r>
    </w:p>
    <w:p w14:paraId="4997E303" w14:textId="50C36043" w:rsidR="00DB02D6" w:rsidRDefault="00DB02D6" w:rsidP="00DB02D6">
      <w:pPr>
        <w:pStyle w:val="ListParagraph"/>
        <w:numPr>
          <w:ilvl w:val="0"/>
          <w:numId w:val="11"/>
        </w:numPr>
      </w:pPr>
      <w:r>
        <w:t xml:space="preserve">Grew a variety of crops using organic </w:t>
      </w:r>
      <w:r w:rsidR="001968C4">
        <w:t>practices</w:t>
      </w:r>
    </w:p>
    <w:p w14:paraId="757DEC01" w14:textId="35CC8FC3" w:rsidR="00DB02D6" w:rsidRPr="005B3CCB" w:rsidRDefault="00DB02D6" w:rsidP="00DB02D6">
      <w:pPr>
        <w:pStyle w:val="Heading2"/>
        <w:rPr>
          <w:sz w:val="24"/>
          <w:szCs w:val="24"/>
        </w:rPr>
      </w:pPr>
      <w:r>
        <w:t>Food Educator</w:t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 w:rsidRPr="005B3CCB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proofErr w:type="gramEnd"/>
      <w:r w:rsidRPr="00DB02D6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</w:t>
      </w:r>
      <w:r w:rsidRPr="00DB02D6">
        <w:rPr>
          <w:sz w:val="22"/>
          <w:szCs w:val="22"/>
        </w:rPr>
        <w:t xml:space="preserve">  </w:t>
      </w:r>
      <w:r>
        <w:rPr>
          <w:b w:val="0"/>
          <w:bCs/>
          <w:i w:val="0"/>
          <w:iCs/>
          <w:sz w:val="20"/>
          <w:szCs w:val="20"/>
        </w:rPr>
        <w:t>2019-2020</w:t>
      </w:r>
    </w:p>
    <w:p w14:paraId="7AD3EB1B" w14:textId="75D1475C" w:rsidR="00DB02D6" w:rsidRPr="005B3CCB" w:rsidRDefault="00DB02D6" w:rsidP="00DB02D6">
      <w:pPr>
        <w:pStyle w:val="Heading3"/>
        <w:rPr>
          <w:lang w:val="en-CA"/>
        </w:rPr>
      </w:pPr>
      <w:r>
        <w:rPr>
          <w:lang w:val="en-CA"/>
        </w:rPr>
        <w:t xml:space="preserve">Student Housing and Hospitality Services, McGill </w:t>
      </w:r>
      <w:r w:rsidR="004A7B1C">
        <w:rPr>
          <w:lang w:val="en-CA"/>
        </w:rPr>
        <w:t>University</w:t>
      </w:r>
      <w:r>
        <w:rPr>
          <w:lang w:val="en-CA"/>
        </w:rPr>
        <w:t>, Montréal</w:t>
      </w:r>
      <w:r w:rsidRPr="005B3CCB">
        <w:rPr>
          <w:lang w:val="en-CA"/>
        </w:rPr>
        <w:t>, QC</w:t>
      </w:r>
    </w:p>
    <w:p w14:paraId="3519F14F" w14:textId="1F217EFA" w:rsidR="00DB02D6" w:rsidRDefault="00DB02D6" w:rsidP="00DB02D6">
      <w:pPr>
        <w:pStyle w:val="ListParagraph"/>
        <w:numPr>
          <w:ilvl w:val="0"/>
          <w:numId w:val="11"/>
        </w:numPr>
      </w:pPr>
      <w:r>
        <w:t>Promoted the consumption of local and sustainable produced food</w:t>
      </w:r>
    </w:p>
    <w:p w14:paraId="74AC913B" w14:textId="436AB01A" w:rsidR="00DB02D6" w:rsidRDefault="00DB02D6" w:rsidP="00DB02D6">
      <w:pPr>
        <w:pStyle w:val="ListParagraph"/>
        <w:numPr>
          <w:ilvl w:val="0"/>
          <w:numId w:val="11"/>
        </w:numPr>
      </w:pPr>
      <w:r>
        <w:t>Gave brief talks to educate about local produce currently in season in Québec</w:t>
      </w:r>
    </w:p>
    <w:p w14:paraId="5F69FDDC" w14:textId="17A54218" w:rsidR="00ED4503" w:rsidRDefault="004A7B1C" w:rsidP="005F1E89">
      <w:pPr>
        <w:pStyle w:val="ListParagraph"/>
        <w:numPr>
          <w:ilvl w:val="0"/>
          <w:numId w:val="11"/>
        </w:numPr>
      </w:pPr>
      <w:r>
        <w:t>Gave short interactive presentations</w:t>
      </w:r>
      <w:r w:rsidR="00DB02D6">
        <w:t xml:space="preserve"> </w:t>
      </w:r>
      <w:r>
        <w:t xml:space="preserve">to </w:t>
      </w:r>
      <w:r w:rsidR="00DB02D6">
        <w:t xml:space="preserve">students about McGill </w:t>
      </w:r>
      <w:r>
        <w:t>University’s</w:t>
      </w:r>
      <w:r w:rsidR="00DB02D6">
        <w:t xml:space="preserve"> local and sustainable food-sourcing initiatives</w:t>
      </w:r>
      <w:r>
        <w:t>.</w:t>
      </w:r>
    </w:p>
    <w:p w14:paraId="0AACE281" w14:textId="77777777" w:rsidR="002A278B" w:rsidRPr="00381ECB" w:rsidRDefault="002A278B" w:rsidP="00ED4503">
      <w:pPr>
        <w:pStyle w:val="Heading1"/>
        <w:rPr>
          <w:b w:val="0"/>
          <w:bCs/>
          <w:lang w:val="en-CA"/>
        </w:rPr>
      </w:pPr>
    </w:p>
    <w:p w14:paraId="53BD6719" w14:textId="659B1CCD" w:rsidR="00ED4503" w:rsidRPr="001570F3" w:rsidRDefault="007B7CC2" w:rsidP="00ED4503">
      <w:pPr>
        <w:pStyle w:val="Heading1"/>
        <w:rPr>
          <w:b w:val="0"/>
          <w:bCs/>
          <w:lang w:val="fr-CA"/>
        </w:rPr>
      </w:pPr>
      <w:r w:rsidRPr="007B7CC2">
        <w:rPr>
          <w:b w:val="0"/>
          <w:bCs/>
          <w:lang w:val="fr-CA"/>
        </w:rPr>
        <w:lastRenderedPageBreak/>
        <w:t>B E Y O N D   T H E   W</w:t>
      </w:r>
      <w:r>
        <w:rPr>
          <w:b w:val="0"/>
          <w:bCs/>
          <w:lang w:val="fr-CA"/>
        </w:rPr>
        <w:t xml:space="preserve"> O R K P L A C E</w:t>
      </w:r>
    </w:p>
    <w:p w14:paraId="34205F25" w14:textId="2CEF713D" w:rsidR="00ED4503" w:rsidRPr="00ED4503" w:rsidRDefault="00ED4503" w:rsidP="00ED4503">
      <w:pPr>
        <w:pStyle w:val="ListParagraph"/>
        <w:numPr>
          <w:ilvl w:val="0"/>
          <w:numId w:val="11"/>
        </w:numPr>
      </w:pPr>
      <w:r w:rsidRPr="005F1E89">
        <w:rPr>
          <w:b/>
          <w:bCs/>
        </w:rPr>
        <w:t>Varsity Figure Skating</w:t>
      </w:r>
      <w:r>
        <w:t xml:space="preserve">, </w:t>
      </w:r>
      <w:r w:rsidRPr="00ED4503">
        <w:rPr>
          <w:i/>
          <w:iCs/>
        </w:rPr>
        <w:t xml:space="preserve">McGill University </w:t>
      </w:r>
      <w:r w:rsidRPr="00ED4503">
        <w:t>(2022-2023)</w:t>
      </w:r>
    </w:p>
    <w:p w14:paraId="7A9D3124" w14:textId="03E81316" w:rsidR="00ED4503" w:rsidRPr="00ED4503" w:rsidRDefault="00ED4503" w:rsidP="00ED4503">
      <w:pPr>
        <w:pStyle w:val="ListParagraph"/>
        <w:numPr>
          <w:ilvl w:val="0"/>
          <w:numId w:val="11"/>
        </w:numPr>
      </w:pPr>
      <w:r w:rsidRPr="005F1E89">
        <w:rPr>
          <w:b/>
          <w:bCs/>
        </w:rPr>
        <w:t>Director of Communications</w:t>
      </w:r>
      <w:r>
        <w:t xml:space="preserve">, </w:t>
      </w:r>
      <w:r w:rsidRPr="00ED4503">
        <w:rPr>
          <w:i/>
          <w:iCs/>
        </w:rPr>
        <w:t xml:space="preserve">Greenpeace McGill </w:t>
      </w:r>
      <w:r w:rsidRPr="00ED4503">
        <w:t>(2019)</w:t>
      </w:r>
    </w:p>
    <w:p w14:paraId="39056437" w14:textId="3AD05358" w:rsidR="00ED4503" w:rsidRPr="00ED4503" w:rsidRDefault="00ED4503" w:rsidP="00ED4503">
      <w:pPr>
        <w:pStyle w:val="ListParagraph"/>
        <w:numPr>
          <w:ilvl w:val="0"/>
          <w:numId w:val="11"/>
        </w:numPr>
      </w:pPr>
      <w:r w:rsidRPr="005F1E89">
        <w:rPr>
          <w:b/>
          <w:bCs/>
        </w:rPr>
        <w:t>Piano teacher</w:t>
      </w:r>
      <w:r>
        <w:t xml:space="preserve">, </w:t>
      </w:r>
      <w:r w:rsidRPr="00ED4503">
        <w:rPr>
          <w:i/>
          <w:iCs/>
        </w:rPr>
        <w:t xml:space="preserve">School of Music Montréal </w:t>
      </w:r>
      <w:r w:rsidRPr="00ED4503">
        <w:t>(2018)</w:t>
      </w:r>
    </w:p>
    <w:p w14:paraId="6BDB37AE" w14:textId="1B19BE6F" w:rsidR="005C2D50" w:rsidRPr="005F1E89" w:rsidRDefault="005F1E89">
      <w:pPr>
        <w:pStyle w:val="Heading1"/>
        <w:rPr>
          <w:b w:val="0"/>
          <w:bCs/>
        </w:rPr>
      </w:pPr>
      <w:r>
        <w:rPr>
          <w:b w:val="0"/>
          <w:bCs/>
        </w:rPr>
        <w:t>A W A R D S</w:t>
      </w:r>
    </w:p>
    <w:p w14:paraId="7B06E287" w14:textId="03BF49C0" w:rsidR="0083749D" w:rsidRPr="0083749D" w:rsidRDefault="0083749D" w:rsidP="00ED4503">
      <w:pPr>
        <w:pStyle w:val="Heading2"/>
        <w:numPr>
          <w:ilvl w:val="0"/>
          <w:numId w:val="11"/>
        </w:numPr>
        <w:rPr>
          <w:b w:val="0"/>
          <w:bCs/>
          <w:i w:val="0"/>
          <w:iCs/>
          <w:sz w:val="22"/>
          <w:szCs w:val="22"/>
        </w:rPr>
      </w:pPr>
      <w:r>
        <w:rPr>
          <w:sz w:val="22"/>
          <w:szCs w:val="22"/>
        </w:rPr>
        <w:t xml:space="preserve">McGill Energy Association X Hydro Québec Case Competition </w:t>
      </w:r>
      <w:r w:rsidRPr="0083749D">
        <w:rPr>
          <w:b w:val="0"/>
          <w:bCs/>
          <w:i w:val="0"/>
          <w:iCs/>
          <w:sz w:val="22"/>
          <w:szCs w:val="22"/>
        </w:rPr>
        <w:t>3</w:t>
      </w:r>
      <w:r w:rsidRPr="0083749D">
        <w:rPr>
          <w:b w:val="0"/>
          <w:bCs/>
          <w:i w:val="0"/>
          <w:iCs/>
          <w:sz w:val="22"/>
          <w:szCs w:val="22"/>
          <w:vertAlign w:val="superscript"/>
        </w:rPr>
        <w:t>rd</w:t>
      </w:r>
      <w:r w:rsidRPr="0083749D">
        <w:rPr>
          <w:b w:val="0"/>
          <w:bCs/>
          <w:i w:val="0"/>
          <w:iCs/>
          <w:sz w:val="22"/>
          <w:szCs w:val="22"/>
        </w:rPr>
        <w:t xml:space="preserve"> Place</w:t>
      </w:r>
      <w:r>
        <w:rPr>
          <w:b w:val="0"/>
          <w:bCs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b w:val="0"/>
          <w:bCs/>
          <w:sz w:val="22"/>
          <w:szCs w:val="22"/>
        </w:rPr>
        <w:t>2023</w:t>
      </w:r>
    </w:p>
    <w:p w14:paraId="6B60B048" w14:textId="103C7951" w:rsidR="00ED4503" w:rsidRPr="005F1E89" w:rsidRDefault="00DB02D6" w:rsidP="00ED4503">
      <w:pPr>
        <w:pStyle w:val="Heading2"/>
        <w:numPr>
          <w:ilvl w:val="0"/>
          <w:numId w:val="11"/>
        </w:numPr>
        <w:rPr>
          <w:b w:val="0"/>
          <w:bCs/>
          <w:i w:val="0"/>
          <w:iCs/>
          <w:sz w:val="22"/>
          <w:szCs w:val="22"/>
        </w:rPr>
      </w:pPr>
      <w:r w:rsidRPr="005F1E89">
        <w:rPr>
          <w:sz w:val="22"/>
          <w:szCs w:val="22"/>
        </w:rPr>
        <w:t>Tomlinson Engagement Award for Mentoring</w:t>
      </w:r>
      <w:r w:rsidRPr="005F1E89">
        <w:rPr>
          <w:b w:val="0"/>
          <w:bCs/>
          <w:i w:val="0"/>
          <w:iCs/>
          <w:sz w:val="22"/>
          <w:szCs w:val="22"/>
        </w:rPr>
        <w:t xml:space="preserve"> in Organic Chemistry</w:t>
      </w:r>
      <w:r w:rsidR="00ED4503" w:rsidRPr="005F1E89">
        <w:rPr>
          <w:b w:val="0"/>
          <w:bCs/>
          <w:i w:val="0"/>
          <w:iCs/>
          <w:sz w:val="22"/>
          <w:szCs w:val="22"/>
        </w:rPr>
        <w:t xml:space="preserve">, </w:t>
      </w:r>
      <w:r w:rsidRPr="005F1E89">
        <w:rPr>
          <w:b w:val="0"/>
          <w:bCs/>
          <w:i w:val="0"/>
          <w:iCs/>
          <w:sz w:val="22"/>
          <w:szCs w:val="22"/>
        </w:rPr>
        <w:t>2020</w:t>
      </w:r>
    </w:p>
    <w:p w14:paraId="39D0817E" w14:textId="48CB8D57" w:rsidR="00ED4503" w:rsidRPr="005F1E89" w:rsidRDefault="00ED4503" w:rsidP="00ED4503">
      <w:pPr>
        <w:pStyle w:val="ListParagraph"/>
        <w:numPr>
          <w:ilvl w:val="0"/>
          <w:numId w:val="11"/>
        </w:numPr>
        <w:rPr>
          <w:bCs/>
          <w:iCs/>
        </w:rPr>
      </w:pPr>
      <w:r w:rsidRPr="005F1E89">
        <w:rPr>
          <w:b/>
          <w:i/>
        </w:rPr>
        <w:t xml:space="preserve">Canada 150 Outstanding </w:t>
      </w:r>
      <w:proofErr w:type="spellStart"/>
      <w:r w:rsidRPr="005F1E89">
        <w:rPr>
          <w:b/>
          <w:i/>
        </w:rPr>
        <w:t>Neighbour</w:t>
      </w:r>
      <w:proofErr w:type="spellEnd"/>
      <w:r w:rsidRPr="005F1E89">
        <w:rPr>
          <w:b/>
          <w:i/>
        </w:rPr>
        <w:t xml:space="preserve"> Award</w:t>
      </w:r>
      <w:r w:rsidRPr="005F1E89">
        <w:rPr>
          <w:bCs/>
          <w:i/>
        </w:rPr>
        <w:t xml:space="preserve"> </w:t>
      </w:r>
      <w:r w:rsidRPr="005F1E89">
        <w:rPr>
          <w:bCs/>
          <w:iCs/>
        </w:rPr>
        <w:t xml:space="preserve">for contributions to </w:t>
      </w:r>
      <w:r w:rsidR="001968C4">
        <w:rPr>
          <w:bCs/>
          <w:iCs/>
        </w:rPr>
        <w:t xml:space="preserve">Toronto St-Paul’s federal riding’s </w:t>
      </w:r>
      <w:r w:rsidRPr="005F1E89">
        <w:rPr>
          <w:bCs/>
          <w:iCs/>
        </w:rPr>
        <w:t>youth council, 2017</w:t>
      </w:r>
    </w:p>
    <w:p w14:paraId="1665017E" w14:textId="77777777" w:rsidR="00DB02D6" w:rsidRPr="005F1E89" w:rsidRDefault="00DB02D6" w:rsidP="00DB02D6"/>
    <w:sectPr w:rsidR="00DB02D6" w:rsidRPr="005F1E89">
      <w:head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0B5E2" w14:textId="77777777" w:rsidR="00E708F4" w:rsidRDefault="00E708F4">
      <w:pPr>
        <w:spacing w:after="0" w:line="240" w:lineRule="auto"/>
      </w:pPr>
      <w:r>
        <w:separator/>
      </w:r>
    </w:p>
  </w:endnote>
  <w:endnote w:type="continuationSeparator" w:id="0">
    <w:p w14:paraId="465BE387" w14:textId="77777777" w:rsidR="00E708F4" w:rsidRDefault="00E7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AAC19" w14:textId="77777777" w:rsidR="00E708F4" w:rsidRDefault="00E708F4">
      <w:pPr>
        <w:spacing w:after="0" w:line="240" w:lineRule="auto"/>
      </w:pPr>
      <w:r>
        <w:separator/>
      </w:r>
    </w:p>
  </w:footnote>
  <w:footnote w:type="continuationSeparator" w:id="0">
    <w:p w14:paraId="3CF0756B" w14:textId="77777777" w:rsidR="00E708F4" w:rsidRDefault="00E7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77995" w14:textId="77777777" w:rsidR="005C2D50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7DFEC0D" wp14:editId="046F72B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D4818A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4FC1D" w14:textId="77777777" w:rsidR="005C2D50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28F73BF" wp14:editId="14584DD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55E54E6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2358CB"/>
    <w:multiLevelType w:val="hybridMultilevel"/>
    <w:tmpl w:val="5E240ED8"/>
    <w:lvl w:ilvl="0" w:tplc="7338CEE2">
      <w:start w:val="157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697611">
    <w:abstractNumId w:val="9"/>
  </w:num>
  <w:num w:numId="2" w16cid:durableId="1260723439">
    <w:abstractNumId w:val="7"/>
  </w:num>
  <w:num w:numId="3" w16cid:durableId="2114082150">
    <w:abstractNumId w:val="6"/>
  </w:num>
  <w:num w:numId="4" w16cid:durableId="324819812">
    <w:abstractNumId w:val="5"/>
  </w:num>
  <w:num w:numId="5" w16cid:durableId="1781677045">
    <w:abstractNumId w:val="4"/>
  </w:num>
  <w:num w:numId="6" w16cid:durableId="1136996010">
    <w:abstractNumId w:val="8"/>
  </w:num>
  <w:num w:numId="7" w16cid:durableId="1290891056">
    <w:abstractNumId w:val="3"/>
  </w:num>
  <w:num w:numId="8" w16cid:durableId="1801223176">
    <w:abstractNumId w:val="2"/>
  </w:num>
  <w:num w:numId="9" w16cid:durableId="126506926">
    <w:abstractNumId w:val="1"/>
  </w:num>
  <w:num w:numId="10" w16cid:durableId="1347249221">
    <w:abstractNumId w:val="0"/>
  </w:num>
  <w:num w:numId="11" w16cid:durableId="3974844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42"/>
    <w:rsid w:val="000E2B91"/>
    <w:rsid w:val="0010741A"/>
    <w:rsid w:val="0014290D"/>
    <w:rsid w:val="001570F3"/>
    <w:rsid w:val="00175713"/>
    <w:rsid w:val="001968C4"/>
    <w:rsid w:val="0022189D"/>
    <w:rsid w:val="002702FC"/>
    <w:rsid w:val="002A278B"/>
    <w:rsid w:val="002A4307"/>
    <w:rsid w:val="003421ED"/>
    <w:rsid w:val="00381ECB"/>
    <w:rsid w:val="004A7B1C"/>
    <w:rsid w:val="00500083"/>
    <w:rsid w:val="00543A4F"/>
    <w:rsid w:val="005B3CCB"/>
    <w:rsid w:val="005C2D50"/>
    <w:rsid w:val="005F1E89"/>
    <w:rsid w:val="00664AA1"/>
    <w:rsid w:val="006B153E"/>
    <w:rsid w:val="006B30D1"/>
    <w:rsid w:val="006F188A"/>
    <w:rsid w:val="007224C0"/>
    <w:rsid w:val="007B7CC2"/>
    <w:rsid w:val="008307D3"/>
    <w:rsid w:val="0083749D"/>
    <w:rsid w:val="00881542"/>
    <w:rsid w:val="008B79FE"/>
    <w:rsid w:val="00AA21CE"/>
    <w:rsid w:val="00BB0BFA"/>
    <w:rsid w:val="00C85BC3"/>
    <w:rsid w:val="00CD1CFD"/>
    <w:rsid w:val="00D25204"/>
    <w:rsid w:val="00D349F1"/>
    <w:rsid w:val="00DB02D6"/>
    <w:rsid w:val="00DE3DB1"/>
    <w:rsid w:val="00E10EFE"/>
    <w:rsid w:val="00E27E06"/>
    <w:rsid w:val="00E33E01"/>
    <w:rsid w:val="00E53F8C"/>
    <w:rsid w:val="00E708F4"/>
    <w:rsid w:val="00E91B9A"/>
    <w:rsid w:val="00ED4503"/>
    <w:rsid w:val="00F9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F1483"/>
  <w15:chartTrackingRefBased/>
  <w15:docId w15:val="{4D6B7D5B-5AF3-7842-A4D2-4A48A036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881542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nehangora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nehan/Library/Containers/com.microsoft.Word/Data/Library/Application%20Support/Microsoft/Office/16.0/DTS/en-US%7bCBFFF892-351A-6141-9466-19A1DBBDFD38%7d/%7b9A383C87-C5AF-754D-A9E5-DA0C82272E95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{9A383C87-C5AF-754D-A9E5-DA0C82272E95}tf10002079.dotx</Template>
  <TotalTime>75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Snehan Gorain</cp:lastModifiedBy>
  <cp:revision>16</cp:revision>
  <dcterms:created xsi:type="dcterms:W3CDTF">2023-01-19T00:49:00Z</dcterms:created>
  <dcterms:modified xsi:type="dcterms:W3CDTF">2025-02-15T14:20:00Z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